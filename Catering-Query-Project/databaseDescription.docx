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0AD8" w14:textId="07A3E8D7" w:rsidR="00643F75" w:rsidRPr="00991819" w:rsidRDefault="00643F75" w:rsidP="00991819">
      <w:pPr>
        <w:spacing w:after="200" w:line="276" w:lineRule="auto"/>
        <w:rPr>
          <w:rFonts w:eastAsiaTheme="majorEastAsia"/>
          <w:b/>
          <w:bCs/>
          <w:lang w:val="id-ID"/>
        </w:rPr>
      </w:pPr>
      <w:r w:rsidRPr="00876A58">
        <w:rPr>
          <w:lang w:val="id-ID"/>
        </w:rPr>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5A61D26A" w14:textId="77777777" w:rsidR="006F5E89" w:rsidRPr="006F5E89" w:rsidRDefault="006F5E89" w:rsidP="006F5E89">
      <w:pPr>
        <w:spacing w:line="360" w:lineRule="auto"/>
        <w:jc w:val="center"/>
        <w:rPr>
          <w:b/>
        </w:rPr>
      </w:pPr>
      <w:r w:rsidRPr="006F5E89">
        <w:rPr>
          <w:b/>
        </w:rPr>
        <w:t>Catering delVia</w:t>
      </w:r>
    </w:p>
    <w:p w14:paraId="75D21DA6" w14:textId="77777777" w:rsidR="006F5E89" w:rsidRPr="006F5E89" w:rsidRDefault="006F5E89" w:rsidP="006F5E89">
      <w:pPr>
        <w:spacing w:line="360" w:lineRule="auto"/>
        <w:jc w:val="center"/>
        <w:rPr>
          <w:b/>
        </w:rPr>
      </w:pPr>
    </w:p>
    <w:p w14:paraId="18C84DC9" w14:textId="77777777" w:rsidR="006F5E89" w:rsidRPr="006F5E89" w:rsidRDefault="006F5E89" w:rsidP="006F5E89">
      <w:pPr>
        <w:spacing w:line="360" w:lineRule="auto"/>
        <w:jc w:val="both"/>
      </w:pPr>
      <w:r w:rsidRPr="006F5E89">
        <w:rPr>
          <w:b/>
        </w:rPr>
        <w:tab/>
        <w:t xml:space="preserve">Catering delVia </w:t>
      </w:r>
      <w:r w:rsidRPr="006F5E89">
        <w:t xml:space="preserve">is a catering services managed by your friend, Via. Via manage all of activities that belongs to </w:t>
      </w:r>
      <w:r w:rsidRPr="006F5E89">
        <w:rPr>
          <w:b/>
        </w:rPr>
        <w:t>Catering delVia</w:t>
      </w:r>
      <w:r w:rsidRPr="006F5E89">
        <w:t xml:space="preserve"> like </w:t>
      </w:r>
      <w:r w:rsidRPr="006F5E89">
        <w:rPr>
          <w:b/>
        </w:rPr>
        <w:t xml:space="preserve">providing catering services to customer </w:t>
      </w:r>
      <w:r w:rsidRPr="006F5E89">
        <w:t>and</w:t>
      </w:r>
      <w:r w:rsidRPr="006F5E89">
        <w:rPr>
          <w:b/>
        </w:rPr>
        <w:t xml:space="preserve"> purchasing ingredients from vendors</w:t>
      </w:r>
      <w:r w:rsidRPr="006F5E89">
        <w:t>.</w:t>
      </w:r>
    </w:p>
    <w:p w14:paraId="575CE1D3" w14:textId="662A477D" w:rsidR="006F5E89" w:rsidRDefault="006F5E89" w:rsidP="006F5E89">
      <w:pPr>
        <w:spacing w:line="360" w:lineRule="auto"/>
        <w:jc w:val="both"/>
      </w:pPr>
    </w:p>
    <w:p w14:paraId="7F056531" w14:textId="210E9040" w:rsidR="00D34874" w:rsidRDefault="00D34874" w:rsidP="00D34874">
      <w:pPr>
        <w:spacing w:line="360" w:lineRule="auto"/>
        <w:ind w:firstLine="720"/>
        <w:jc w:val="both"/>
      </w:pPr>
      <w:r>
        <w:t xml:space="preserve">To improve </w:t>
      </w:r>
      <w:r w:rsidR="00474FE1" w:rsidRPr="006F5E89">
        <w:rPr>
          <w:b/>
        </w:rPr>
        <w:t>Catering delVia</w:t>
      </w:r>
      <w:r>
        <w:rPr>
          <w:b/>
          <w:bCs/>
        </w:rPr>
        <w:t xml:space="preserve">’s </w:t>
      </w:r>
      <w:r>
        <w:t xml:space="preserve">management, </w:t>
      </w:r>
      <w:r w:rsidR="00474FE1">
        <w:t xml:space="preserve">Via </w:t>
      </w:r>
      <w:r>
        <w:t xml:space="preserve">hired you as a database administrator are required to analyze and design a database for Bob’s shop using </w:t>
      </w:r>
      <w:r w:rsidRPr="00081070">
        <w:rPr>
          <w:b/>
          <w:bCs/>
        </w:rPr>
        <w:t>SQL Server Management Studio</w:t>
      </w:r>
      <w:r>
        <w:t>.</w:t>
      </w:r>
    </w:p>
    <w:p w14:paraId="0703ABE9" w14:textId="77777777" w:rsidR="00D34874" w:rsidRPr="006F5E89" w:rsidRDefault="00D34874" w:rsidP="006F5E89">
      <w:pPr>
        <w:spacing w:line="360" w:lineRule="auto"/>
        <w:jc w:val="both"/>
      </w:pPr>
    </w:p>
    <w:p w14:paraId="21503246" w14:textId="77777777" w:rsidR="006F5E89" w:rsidRPr="006F5E89" w:rsidRDefault="006F5E89" w:rsidP="006F5E89">
      <w:pPr>
        <w:spacing w:line="360" w:lineRule="auto"/>
        <w:jc w:val="both"/>
      </w:pPr>
      <w:r w:rsidRPr="006F5E89">
        <w:tab/>
        <w:t xml:space="preserve">Every staff that hired by </w:t>
      </w:r>
      <w:r w:rsidRPr="006F5E89">
        <w:rPr>
          <w:b/>
        </w:rPr>
        <w:t xml:space="preserve">Catering delVia </w:t>
      </w:r>
      <w:r w:rsidRPr="006F5E89">
        <w:t xml:space="preserve">have a task to </w:t>
      </w:r>
      <w:r w:rsidRPr="006F5E89">
        <w:rPr>
          <w:b/>
        </w:rPr>
        <w:t xml:space="preserve">serve a customer who use the service </w:t>
      </w:r>
      <w:r w:rsidRPr="006F5E89">
        <w:t xml:space="preserve">and </w:t>
      </w:r>
      <w:r w:rsidRPr="006F5E89">
        <w:rPr>
          <w:b/>
        </w:rPr>
        <w:t>purchase an ingredient from a vendor</w:t>
      </w:r>
      <w:r w:rsidRPr="006F5E89">
        <w:t>. Every staff must be following the procedures to become a staff, which are:</w:t>
      </w:r>
    </w:p>
    <w:p w14:paraId="1CA55A02"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staff</w:t>
      </w:r>
      <w:r w:rsidRPr="006F5E89">
        <w:rPr>
          <w:rFonts w:ascii="Times New Roman" w:hAnsi="Times New Roman" w:cs="Times New Roman"/>
          <w:sz w:val="24"/>
          <w:szCs w:val="24"/>
        </w:rPr>
        <w:t xml:space="preserve"> hired must have a personal information like</w:t>
      </w:r>
      <w:r w:rsidRPr="006F5E89">
        <w:rPr>
          <w:rFonts w:ascii="Times New Roman" w:hAnsi="Times New Roman" w:cs="Times New Roman"/>
          <w:b/>
          <w:sz w:val="24"/>
          <w:szCs w:val="24"/>
        </w:rPr>
        <w:t xml:space="preserve"> name, gender, email, phone number, address,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salary</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staff</w:t>
      </w:r>
      <w:r w:rsidRPr="006F5E89">
        <w:rPr>
          <w:rFonts w:ascii="Times New Roman" w:hAnsi="Times New Roman" w:cs="Times New Roman"/>
          <w:sz w:val="24"/>
          <w:szCs w:val="24"/>
        </w:rPr>
        <w:t xml:space="preserve"> has an identification number with the following format:</w:t>
      </w:r>
    </w:p>
    <w:p w14:paraId="0E7AC982"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253652B8" wp14:editId="30101857">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B82B109" w14:textId="77777777" w:rsidR="006F5E89" w:rsidRDefault="006F5E89" w:rsidP="006F5E89">
                            <w:pPr>
                              <w:jc w:val="center"/>
                            </w:pPr>
                            <w:r>
                              <w:t>“STXXX”</w:t>
                            </w:r>
                          </w:p>
                          <w:p w14:paraId="6FCE71A5"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253652B8"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4B82B109" w14:textId="77777777" w:rsidR="006F5E89" w:rsidRDefault="006F5E89" w:rsidP="006F5E89">
                      <w:pPr>
                        <w:jc w:val="center"/>
                      </w:pPr>
                      <w:r>
                        <w:t>“STXXX”</w:t>
                      </w:r>
                    </w:p>
                    <w:p w14:paraId="6FCE71A5" w14:textId="77777777" w:rsidR="006F5E89" w:rsidRDefault="006F5E89" w:rsidP="006F5E89">
                      <w:pPr>
                        <w:jc w:val="center"/>
                      </w:pPr>
                      <w:r>
                        <w:t>X =&gt; number between 0 – 9</w:t>
                      </w:r>
                    </w:p>
                  </w:txbxContent>
                </v:textbox>
                <w10:anchorlock/>
              </v:shape>
            </w:pict>
          </mc:Fallback>
        </mc:AlternateContent>
      </w:r>
    </w:p>
    <w:p w14:paraId="17913E58"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staff has its own </w:t>
      </w:r>
      <w:r w:rsidRPr="006F5E89">
        <w:rPr>
          <w:rFonts w:ascii="Times New Roman" w:hAnsi="Times New Roman" w:cs="Times New Roman"/>
          <w:b/>
          <w:sz w:val="24"/>
          <w:szCs w:val="24"/>
        </w:rPr>
        <w:t>position</w:t>
      </w:r>
      <w:r w:rsidRPr="006F5E89">
        <w:rPr>
          <w:rFonts w:ascii="Times New Roman" w:hAnsi="Times New Roman" w:cs="Times New Roman"/>
          <w:sz w:val="24"/>
          <w:szCs w:val="24"/>
        </w:rPr>
        <w:t xml:space="preserve"> information like </w:t>
      </w:r>
      <w:r w:rsidRPr="006F5E89">
        <w:rPr>
          <w:rFonts w:ascii="Times New Roman" w:hAnsi="Times New Roman" w:cs="Times New Roman"/>
          <w:b/>
          <w:sz w:val="24"/>
          <w:szCs w:val="24"/>
        </w:rPr>
        <w:t>position name</w:t>
      </w:r>
      <w:r w:rsidRPr="006F5E89">
        <w:rPr>
          <w:rFonts w:ascii="Times New Roman" w:hAnsi="Times New Roman" w:cs="Times New Roman"/>
          <w:sz w:val="24"/>
          <w:szCs w:val="24"/>
        </w:rPr>
        <w:t xml:space="preserve"> and has an identification number with the following format:</w:t>
      </w:r>
    </w:p>
    <w:p w14:paraId="3A117FB3"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74827D9F" wp14:editId="4D1A298F">
                <wp:extent cx="2360930" cy="1404620"/>
                <wp:effectExtent l="6985" t="13335" r="6985" b="1143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DEABCCD" w14:textId="77777777" w:rsidR="006F5E89" w:rsidRDefault="006F5E89" w:rsidP="006F5E89">
                            <w:pPr>
                              <w:jc w:val="center"/>
                            </w:pPr>
                            <w:r>
                              <w:t>“SPXXX”</w:t>
                            </w:r>
                          </w:p>
                          <w:p w14:paraId="1159FA0A"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4827D9F" id="Text Box 10"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t5rKoysCAABZBAAADgAAAAAAAAAAAAAAAAAuAgAAZHJzL2Uy&#10;b0RvYy54bWxQSwECLQAUAAYACAAAACEAShQQJtwAAAAFAQAADwAAAAAAAAAAAAAAAACFBAAAZHJz&#10;L2Rvd25yZXYueG1sUEsFBgAAAAAEAAQA8wAAAI4FAAAAAA==&#10;">
                <v:textbox style="mso-fit-shape-to-text:t">
                  <w:txbxContent>
                    <w:p w14:paraId="5DEABCCD" w14:textId="77777777" w:rsidR="006F5E89" w:rsidRDefault="006F5E89" w:rsidP="006F5E89">
                      <w:pPr>
                        <w:jc w:val="center"/>
                      </w:pPr>
                      <w:r>
                        <w:t>“SPXXX”</w:t>
                      </w:r>
                    </w:p>
                    <w:p w14:paraId="1159FA0A" w14:textId="77777777" w:rsidR="006F5E89" w:rsidRDefault="006F5E89" w:rsidP="006F5E89">
                      <w:pPr>
                        <w:jc w:val="center"/>
                      </w:pPr>
                      <w:r>
                        <w:t>X =&gt; number between 0 – 9</w:t>
                      </w:r>
                    </w:p>
                  </w:txbxContent>
                </v:textbox>
                <w10:anchorlock/>
              </v:shape>
            </w:pict>
          </mc:Fallback>
        </mc:AlternateContent>
      </w:r>
    </w:p>
    <w:p w14:paraId="4C5CC5AD"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 xml:space="preserve">purchase </w:t>
      </w:r>
      <w:r w:rsidRPr="006F5E89">
        <w:rPr>
          <w:rFonts w:ascii="Times New Roman" w:hAnsi="Times New Roman" w:cs="Times New Roman"/>
          <w:sz w:val="24"/>
          <w:szCs w:val="24"/>
        </w:rPr>
        <w:t xml:space="preserve">made with the vendor have all the information about </w:t>
      </w:r>
      <w:r w:rsidRPr="006F5E89">
        <w:rPr>
          <w:rFonts w:ascii="Times New Roman" w:hAnsi="Times New Roman" w:cs="Times New Roman"/>
          <w:b/>
          <w:sz w:val="24"/>
          <w:szCs w:val="24"/>
        </w:rPr>
        <w:t xml:space="preserve">staff, vendor, purchase date, ingredient(s) purchased,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the quantity of each ingredient</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purchase transaction</w:t>
      </w:r>
      <w:r w:rsidRPr="006F5E89">
        <w:rPr>
          <w:rFonts w:ascii="Times New Roman" w:hAnsi="Times New Roman" w:cs="Times New Roman"/>
          <w:sz w:val="24"/>
          <w:szCs w:val="24"/>
        </w:rPr>
        <w:t xml:space="preserve"> has an identification number with the following format:</w:t>
      </w:r>
    </w:p>
    <w:p w14:paraId="1E185AE9"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7FB922E5" wp14:editId="7C7CA41F">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3DA04E2" w14:textId="77777777" w:rsidR="006F5E89" w:rsidRDefault="006F5E89" w:rsidP="006F5E89">
                            <w:pPr>
                              <w:jc w:val="center"/>
                            </w:pPr>
                            <w:r>
                              <w:t>“PUXXX”</w:t>
                            </w:r>
                          </w:p>
                          <w:p w14:paraId="1DFA353C"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FB922E5" id="Text Box 9"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my67SysCAABXBAAADgAAAAAAAAAAAAAAAAAuAgAAZHJzL2Uy&#10;b0RvYy54bWxQSwECLQAUAAYACAAAACEAShQQJtwAAAAFAQAADwAAAAAAAAAAAAAAAACFBAAAZHJz&#10;L2Rvd25yZXYueG1sUEsFBgAAAAAEAAQA8wAAAI4FAAAAAA==&#10;">
                <v:textbox style="mso-fit-shape-to-text:t">
                  <w:txbxContent>
                    <w:p w14:paraId="43DA04E2" w14:textId="77777777" w:rsidR="006F5E89" w:rsidRDefault="006F5E89" w:rsidP="006F5E89">
                      <w:pPr>
                        <w:jc w:val="center"/>
                      </w:pPr>
                      <w:r>
                        <w:t>“PUXXX”</w:t>
                      </w:r>
                    </w:p>
                    <w:p w14:paraId="1DFA353C" w14:textId="77777777" w:rsidR="006F5E89" w:rsidRDefault="006F5E89" w:rsidP="006F5E89">
                      <w:pPr>
                        <w:jc w:val="center"/>
                      </w:pPr>
                      <w:r>
                        <w:t>X =&gt; number between 0 – 9</w:t>
                      </w:r>
                    </w:p>
                  </w:txbxContent>
                </v:textbox>
                <w10:anchorlock/>
              </v:shape>
            </w:pict>
          </mc:Fallback>
        </mc:AlternateContent>
      </w:r>
    </w:p>
    <w:p w14:paraId="2764670D"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ingredient</w:t>
      </w:r>
      <w:r w:rsidRPr="006F5E89">
        <w:rPr>
          <w:rFonts w:ascii="Times New Roman" w:hAnsi="Times New Roman" w:cs="Times New Roman"/>
          <w:sz w:val="24"/>
          <w:szCs w:val="24"/>
        </w:rPr>
        <w:t xml:space="preserve"> purchased from supplier have its own </w:t>
      </w:r>
      <w:r w:rsidRPr="006F5E89">
        <w:rPr>
          <w:rFonts w:ascii="Times New Roman" w:hAnsi="Times New Roman" w:cs="Times New Roman"/>
          <w:b/>
          <w:sz w:val="24"/>
          <w:szCs w:val="24"/>
        </w:rPr>
        <w:t>name,</w:t>
      </w:r>
      <w:r w:rsidRPr="006F5E89">
        <w:rPr>
          <w:rFonts w:ascii="Times New Roman" w:hAnsi="Times New Roman" w:cs="Times New Roman"/>
          <w:sz w:val="24"/>
          <w:szCs w:val="24"/>
        </w:rPr>
        <w:t xml:space="preserve"> </w:t>
      </w:r>
      <w:r w:rsidRPr="006F5E89">
        <w:rPr>
          <w:rFonts w:ascii="Times New Roman" w:hAnsi="Times New Roman" w:cs="Times New Roman"/>
          <w:b/>
          <w:sz w:val="24"/>
          <w:szCs w:val="24"/>
        </w:rPr>
        <w:t>stock</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price</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ingredient</w:t>
      </w:r>
      <w:r w:rsidRPr="006F5E89">
        <w:rPr>
          <w:rFonts w:ascii="Times New Roman" w:hAnsi="Times New Roman" w:cs="Times New Roman"/>
          <w:sz w:val="24"/>
          <w:szCs w:val="24"/>
        </w:rPr>
        <w:t xml:space="preserve"> has an identification number with the following format:</w:t>
      </w:r>
    </w:p>
    <w:p w14:paraId="51D21F5C"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54B1400F" wp14:editId="2EF35099">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2D8FE30" w14:textId="77777777" w:rsidR="006F5E89" w:rsidRDefault="006F5E89" w:rsidP="006F5E89">
                            <w:pPr>
                              <w:jc w:val="center"/>
                            </w:pPr>
                            <w:r>
                              <w:t>“</w:t>
                            </w:r>
                            <w:r>
                              <w:rPr>
                                <w:rFonts w:hint="eastAsia"/>
                              </w:rPr>
                              <w:t>I</w:t>
                            </w:r>
                            <w:r>
                              <w:t>DXXX”</w:t>
                            </w:r>
                          </w:p>
                          <w:p w14:paraId="799C4489"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4B1400F" id="Text Box 8"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9y1ESsCAABXBAAADgAAAAAAAAAAAAAAAAAuAgAAZHJzL2Uy&#10;b0RvYy54bWxQSwECLQAUAAYACAAAACEAShQQJtwAAAAFAQAADwAAAAAAAAAAAAAAAACFBAAAZHJz&#10;L2Rvd25yZXYueG1sUEsFBgAAAAAEAAQA8wAAAI4FAAAAAA==&#10;">
                <v:textbox style="mso-fit-shape-to-text:t">
                  <w:txbxContent>
                    <w:p w14:paraId="22D8FE30" w14:textId="77777777" w:rsidR="006F5E89" w:rsidRDefault="006F5E89" w:rsidP="006F5E89">
                      <w:pPr>
                        <w:jc w:val="center"/>
                      </w:pPr>
                      <w:r>
                        <w:t>“</w:t>
                      </w:r>
                      <w:r>
                        <w:rPr>
                          <w:rFonts w:hint="eastAsia"/>
                        </w:rPr>
                        <w:t>I</w:t>
                      </w:r>
                      <w:r>
                        <w:t>DXXX”</w:t>
                      </w:r>
                    </w:p>
                    <w:p w14:paraId="799C4489" w14:textId="77777777" w:rsidR="006F5E89" w:rsidRDefault="006F5E89" w:rsidP="006F5E89">
                      <w:pPr>
                        <w:jc w:val="center"/>
                      </w:pPr>
                      <w:r>
                        <w:t>X =&gt; number between 0 – 9</w:t>
                      </w:r>
                    </w:p>
                  </w:txbxContent>
                </v:textbox>
                <w10:anchorlock/>
              </v:shape>
            </w:pict>
          </mc:Fallback>
        </mc:AlternateContent>
      </w:r>
    </w:p>
    <w:p w14:paraId="0509EAC3"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lastRenderedPageBreak/>
        <w:t xml:space="preserve">Every </w:t>
      </w:r>
      <w:r w:rsidRPr="006F5E89">
        <w:rPr>
          <w:rFonts w:ascii="Times New Roman" w:hAnsi="Times New Roman" w:cs="Times New Roman"/>
          <w:b/>
          <w:sz w:val="24"/>
          <w:szCs w:val="24"/>
        </w:rPr>
        <w:t>vendor</w:t>
      </w:r>
      <w:r w:rsidRPr="006F5E89">
        <w:rPr>
          <w:rFonts w:ascii="Times New Roman" w:hAnsi="Times New Roman" w:cs="Times New Roman"/>
          <w:sz w:val="24"/>
          <w:szCs w:val="24"/>
        </w:rPr>
        <w:t xml:space="preserve"> that wants to sell their ingredient must already completed vendor information like </w:t>
      </w:r>
      <w:r w:rsidRPr="006F5E89">
        <w:rPr>
          <w:rFonts w:ascii="Times New Roman" w:hAnsi="Times New Roman" w:cs="Times New Roman"/>
          <w:b/>
          <w:sz w:val="24"/>
          <w:szCs w:val="24"/>
        </w:rPr>
        <w:t xml:space="preserve">name, phone number,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address</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vendor</w:t>
      </w:r>
      <w:r w:rsidRPr="006F5E89">
        <w:rPr>
          <w:rFonts w:ascii="Times New Roman" w:hAnsi="Times New Roman" w:cs="Times New Roman"/>
          <w:sz w:val="24"/>
          <w:szCs w:val="24"/>
        </w:rPr>
        <w:t xml:space="preserve"> has an identification number with the following format:</w:t>
      </w:r>
    </w:p>
    <w:p w14:paraId="687FE240"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4767CC8E" wp14:editId="741F4EA8">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AFE3872" w14:textId="77777777" w:rsidR="006F5E89" w:rsidRDefault="006F5E89" w:rsidP="006F5E89">
                            <w:pPr>
                              <w:jc w:val="center"/>
                            </w:pPr>
                            <w:r>
                              <w:t>“VEXXX”</w:t>
                            </w:r>
                          </w:p>
                          <w:p w14:paraId="05C87736"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767CC8E" id="Text Box 3"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DYLG00sAgAAVwQAAA4AAAAAAAAAAAAAAAAALgIAAGRycy9l&#10;Mm9Eb2MueG1sUEsBAi0AFAAGAAgAAAAhAEoUECbcAAAABQEAAA8AAAAAAAAAAAAAAAAAhgQAAGRy&#10;cy9kb3ducmV2LnhtbFBLBQYAAAAABAAEAPMAAACPBQAAAAA=&#10;">
                <v:textbox style="mso-fit-shape-to-text:t">
                  <w:txbxContent>
                    <w:p w14:paraId="7AFE3872" w14:textId="77777777" w:rsidR="006F5E89" w:rsidRDefault="006F5E89" w:rsidP="006F5E89">
                      <w:pPr>
                        <w:jc w:val="center"/>
                      </w:pPr>
                      <w:r>
                        <w:t>“VEXXX”</w:t>
                      </w:r>
                    </w:p>
                    <w:p w14:paraId="05C87736" w14:textId="77777777" w:rsidR="006F5E89" w:rsidRDefault="006F5E89" w:rsidP="006F5E89">
                      <w:pPr>
                        <w:jc w:val="center"/>
                      </w:pPr>
                      <w:r>
                        <w:t>X =&gt; number between 0 – 9</w:t>
                      </w:r>
                    </w:p>
                  </w:txbxContent>
                </v:textbox>
                <w10:anchorlock/>
              </v:shape>
            </w:pict>
          </mc:Fallback>
        </mc:AlternateContent>
      </w:r>
    </w:p>
    <w:p w14:paraId="0D179FEC" w14:textId="7AF2DC68" w:rsid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Vendor can sell </w:t>
      </w:r>
      <w:r w:rsidRPr="006F5E89">
        <w:rPr>
          <w:rFonts w:ascii="Times New Roman" w:hAnsi="Times New Roman" w:cs="Times New Roman"/>
          <w:b/>
          <w:sz w:val="24"/>
          <w:szCs w:val="24"/>
        </w:rPr>
        <w:t>more than one ingredient</w:t>
      </w:r>
      <w:r w:rsidRPr="006F5E89">
        <w:rPr>
          <w:rFonts w:ascii="Times New Roman" w:hAnsi="Times New Roman" w:cs="Times New Roman"/>
          <w:sz w:val="24"/>
          <w:szCs w:val="24"/>
        </w:rPr>
        <w:t xml:space="preserve"> in every transaction.</w:t>
      </w:r>
    </w:p>
    <w:p w14:paraId="51FE76E5" w14:textId="77777777" w:rsidR="00E4711B" w:rsidRPr="006F5E89" w:rsidRDefault="00E4711B" w:rsidP="00E4711B">
      <w:pPr>
        <w:pStyle w:val="ListParagraph"/>
        <w:spacing w:after="0" w:line="360" w:lineRule="auto"/>
        <w:jc w:val="both"/>
        <w:rPr>
          <w:rFonts w:ascii="Times New Roman" w:hAnsi="Times New Roman" w:cs="Times New Roman"/>
          <w:sz w:val="24"/>
          <w:szCs w:val="24"/>
        </w:rPr>
      </w:pPr>
    </w:p>
    <w:p w14:paraId="5E5EDF13" w14:textId="77777777" w:rsidR="006F5E89" w:rsidRPr="006F5E89" w:rsidRDefault="006F5E89" w:rsidP="006F5E89">
      <w:pPr>
        <w:spacing w:line="360" w:lineRule="auto"/>
        <w:jc w:val="both"/>
      </w:pPr>
      <w:r w:rsidRPr="006F5E89">
        <w:tab/>
        <w:t xml:space="preserve">Every customer that wants to get a service at </w:t>
      </w:r>
      <w:r w:rsidRPr="006F5E89">
        <w:rPr>
          <w:b/>
        </w:rPr>
        <w:t>Catering delVia</w:t>
      </w:r>
      <w:r w:rsidRPr="006F5E89">
        <w:t xml:space="preserve"> must be following the </w:t>
      </w:r>
      <w:r w:rsidRPr="006F5E89">
        <w:rPr>
          <w:b/>
        </w:rPr>
        <w:t>transaction procedures</w:t>
      </w:r>
      <w:r w:rsidRPr="006F5E89">
        <w:t>, those are:</w:t>
      </w:r>
    </w:p>
    <w:p w14:paraId="78A0BA89"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sz w:val="24"/>
          <w:szCs w:val="24"/>
        </w:rPr>
        <w:t>customer</w:t>
      </w:r>
      <w:r w:rsidRPr="006F5E89">
        <w:rPr>
          <w:rFonts w:ascii="Times New Roman" w:hAnsi="Times New Roman" w:cs="Times New Roman"/>
          <w:sz w:val="24"/>
          <w:szCs w:val="24"/>
        </w:rPr>
        <w:t xml:space="preserve"> that wants to purchase a product must already completed personal information like </w:t>
      </w:r>
      <w:r w:rsidRPr="006F5E89">
        <w:rPr>
          <w:rFonts w:ascii="Times New Roman" w:hAnsi="Times New Roman" w:cs="Times New Roman"/>
          <w:b/>
          <w:sz w:val="24"/>
          <w:szCs w:val="24"/>
        </w:rPr>
        <w:t xml:space="preserve">name, phone number, address, gender,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email</w:t>
      </w:r>
      <w:r w:rsidRPr="006F5E89">
        <w:rPr>
          <w:rFonts w:ascii="Times New Roman" w:hAnsi="Times New Roman" w:cs="Times New Roman"/>
          <w:sz w:val="24"/>
          <w:szCs w:val="24"/>
        </w:rPr>
        <w:t>. Every customer has an identification number with the following format:</w:t>
      </w:r>
    </w:p>
    <w:p w14:paraId="4921036B"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70197286" wp14:editId="1B4B6350">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6920797" w14:textId="77777777" w:rsidR="006F5E89" w:rsidRDefault="006F5E89" w:rsidP="006F5E89">
                            <w:pPr>
                              <w:jc w:val="center"/>
                            </w:pPr>
                            <w:r>
                              <w:t>“CUXXX”</w:t>
                            </w:r>
                          </w:p>
                          <w:p w14:paraId="5B3A15CE"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0197286"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DMIVoSsCAABXBAAADgAAAAAAAAAAAAAAAAAuAgAAZHJzL2Uy&#10;b0RvYy54bWxQSwECLQAUAAYACAAAACEAShQQJtwAAAAFAQAADwAAAAAAAAAAAAAAAACFBAAAZHJz&#10;L2Rvd25yZXYueG1sUEsFBgAAAAAEAAQA8wAAAI4FAAAAAA==&#10;">
                <v:textbox style="mso-fit-shape-to-text:t">
                  <w:txbxContent>
                    <w:p w14:paraId="76920797" w14:textId="77777777" w:rsidR="006F5E89" w:rsidRDefault="006F5E89" w:rsidP="006F5E89">
                      <w:pPr>
                        <w:jc w:val="center"/>
                      </w:pPr>
                      <w:r>
                        <w:t>“CUXXX”</w:t>
                      </w:r>
                    </w:p>
                    <w:p w14:paraId="5B3A15CE" w14:textId="77777777" w:rsidR="006F5E89" w:rsidRDefault="006F5E89" w:rsidP="006F5E89">
                      <w:pPr>
                        <w:jc w:val="center"/>
                      </w:pPr>
                      <w:r>
                        <w:t>X =&gt; number between 0 – 9</w:t>
                      </w:r>
                    </w:p>
                  </w:txbxContent>
                </v:textbox>
                <w10:anchorlock/>
              </v:shape>
            </w:pict>
          </mc:Fallback>
        </mc:AlternateContent>
      </w:r>
    </w:p>
    <w:p w14:paraId="128CFE35" w14:textId="77777777" w:rsidR="006F5E89" w:rsidRPr="006F5E89" w:rsidRDefault="006F5E89" w:rsidP="006F5E89">
      <w:pPr>
        <w:pStyle w:val="ListParagraph"/>
        <w:numPr>
          <w:ilvl w:val="0"/>
          <w:numId w:val="15"/>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Every </w:t>
      </w:r>
      <w:r w:rsidRPr="006F5E89">
        <w:rPr>
          <w:rFonts w:ascii="Times New Roman" w:hAnsi="Times New Roman" w:cs="Times New Roman"/>
          <w:b/>
          <w:bCs/>
          <w:sz w:val="24"/>
          <w:szCs w:val="24"/>
        </w:rPr>
        <w:t>services</w:t>
      </w:r>
      <w:r w:rsidRPr="006F5E89">
        <w:rPr>
          <w:rFonts w:ascii="Times New Roman" w:hAnsi="Times New Roman" w:cs="Times New Roman"/>
          <w:sz w:val="24"/>
          <w:szCs w:val="24"/>
        </w:rPr>
        <w:t xml:space="preserve"> </w:t>
      </w:r>
      <w:r w:rsidRPr="006F5E89">
        <w:rPr>
          <w:rFonts w:ascii="Times New Roman" w:hAnsi="Times New Roman" w:cs="Times New Roman"/>
          <w:b/>
          <w:sz w:val="24"/>
          <w:szCs w:val="24"/>
        </w:rPr>
        <w:t>transaction</w:t>
      </w:r>
      <w:r w:rsidRPr="006F5E89">
        <w:rPr>
          <w:rFonts w:ascii="Times New Roman" w:hAnsi="Times New Roman" w:cs="Times New Roman"/>
          <w:sz w:val="24"/>
          <w:szCs w:val="24"/>
        </w:rPr>
        <w:t xml:space="preserve"> made by the customer have all the information about </w:t>
      </w:r>
      <w:r w:rsidRPr="006F5E89">
        <w:rPr>
          <w:rFonts w:ascii="Times New Roman" w:hAnsi="Times New Roman" w:cs="Times New Roman"/>
          <w:b/>
          <w:sz w:val="24"/>
          <w:szCs w:val="24"/>
        </w:rPr>
        <w:t xml:space="preserve">staff, customer, transaction date, reservation type, reservation address, menu(s) sold, </w:t>
      </w:r>
      <w:r w:rsidRPr="006F5E89">
        <w:rPr>
          <w:rFonts w:ascii="Times New Roman" w:hAnsi="Times New Roman" w:cs="Times New Roman"/>
          <w:sz w:val="24"/>
          <w:szCs w:val="24"/>
        </w:rPr>
        <w:t>and</w:t>
      </w:r>
      <w:r w:rsidRPr="006F5E89">
        <w:rPr>
          <w:rFonts w:ascii="Times New Roman" w:hAnsi="Times New Roman" w:cs="Times New Roman"/>
          <w:b/>
          <w:sz w:val="24"/>
          <w:szCs w:val="24"/>
        </w:rPr>
        <w:t xml:space="preserve"> the pax of each menu</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services transaction</w:t>
      </w:r>
      <w:r w:rsidRPr="006F5E89">
        <w:rPr>
          <w:rFonts w:ascii="Times New Roman" w:hAnsi="Times New Roman" w:cs="Times New Roman"/>
          <w:sz w:val="24"/>
          <w:szCs w:val="24"/>
        </w:rPr>
        <w:t xml:space="preserve"> has an identification number with the following format:</w:t>
      </w:r>
    </w:p>
    <w:p w14:paraId="46010508" w14:textId="77777777" w:rsidR="006F5E89" w:rsidRPr="006F5E89" w:rsidRDefault="006F5E89" w:rsidP="006F5E89">
      <w:pPr>
        <w:pStyle w:val="ListParagraph"/>
        <w:spacing w:line="360" w:lineRule="auto"/>
        <w:jc w:val="center"/>
        <w:rPr>
          <w:rFonts w:ascii="Times New Roman" w:hAnsi="Times New Roman" w:cs="Times New Roman"/>
          <w:sz w:val="24"/>
          <w:szCs w:val="24"/>
        </w:rPr>
      </w:pPr>
      <w:r w:rsidRPr="006F5E89">
        <w:rPr>
          <w:rFonts w:ascii="Times New Roman" w:hAnsi="Times New Roman" w:cs="Times New Roman"/>
          <w:noProof/>
          <w:sz w:val="24"/>
          <w:szCs w:val="24"/>
        </w:rPr>
        <mc:AlternateContent>
          <mc:Choice Requires="wps">
            <w:drawing>
              <wp:inline distT="0" distB="0" distL="0" distR="0" wp14:anchorId="362DA571" wp14:editId="1030AE6E">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5E6353AE" w14:textId="77777777" w:rsidR="006F5E89" w:rsidRDefault="006F5E89" w:rsidP="006F5E89">
                            <w:pPr>
                              <w:jc w:val="center"/>
                            </w:pPr>
                            <w:r>
                              <w:t>“TRXXX”</w:t>
                            </w:r>
                          </w:p>
                          <w:p w14:paraId="238E1DDE"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62DA571" id="Text Box 7"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5Gj9+SsCAABXBAAADgAAAAAAAAAAAAAAAAAuAgAAZHJzL2Uy&#10;b0RvYy54bWxQSwECLQAUAAYACAAAACEAShQQJtwAAAAFAQAADwAAAAAAAAAAAAAAAACFBAAAZHJz&#10;L2Rvd25yZXYueG1sUEsFBgAAAAAEAAQA8wAAAI4FAAAAAA==&#10;">
                <v:textbox style="mso-fit-shape-to-text:t">
                  <w:txbxContent>
                    <w:p w14:paraId="5E6353AE" w14:textId="77777777" w:rsidR="006F5E89" w:rsidRDefault="006F5E89" w:rsidP="006F5E89">
                      <w:pPr>
                        <w:jc w:val="center"/>
                      </w:pPr>
                      <w:r>
                        <w:t>“TRXXX”</w:t>
                      </w:r>
                    </w:p>
                    <w:p w14:paraId="238E1DDE" w14:textId="77777777" w:rsidR="006F5E89" w:rsidRDefault="006F5E89" w:rsidP="006F5E89">
                      <w:pPr>
                        <w:jc w:val="center"/>
                      </w:pPr>
                      <w:r>
                        <w:t>X =&gt; number between 0 – 9</w:t>
                      </w:r>
                    </w:p>
                  </w:txbxContent>
                </v:textbox>
                <w10:anchorlock/>
              </v:shape>
            </w:pict>
          </mc:Fallback>
        </mc:AlternateContent>
      </w:r>
      <w:r w:rsidRPr="006F5E89">
        <w:rPr>
          <w:rFonts w:ascii="Times New Roman" w:hAnsi="Times New Roman" w:cs="Times New Roman"/>
          <w:sz w:val="24"/>
          <w:szCs w:val="24"/>
        </w:rPr>
        <w:tab/>
      </w:r>
    </w:p>
    <w:p w14:paraId="302ACC37"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Customer can purchase </w:t>
      </w:r>
      <w:r w:rsidRPr="006F5E89">
        <w:rPr>
          <w:rFonts w:ascii="Times New Roman" w:hAnsi="Times New Roman" w:cs="Times New Roman"/>
          <w:b/>
          <w:sz w:val="24"/>
          <w:szCs w:val="24"/>
        </w:rPr>
        <w:t>more than one menu</w:t>
      </w:r>
      <w:r w:rsidRPr="006F5E89">
        <w:rPr>
          <w:rFonts w:ascii="Times New Roman" w:hAnsi="Times New Roman" w:cs="Times New Roman"/>
          <w:sz w:val="24"/>
          <w:szCs w:val="24"/>
        </w:rPr>
        <w:t xml:space="preserve"> in every transaction.</w:t>
      </w:r>
    </w:p>
    <w:p w14:paraId="74E91851" w14:textId="77777777" w:rsidR="006F5E89" w:rsidRPr="006F5E89" w:rsidRDefault="006F5E89" w:rsidP="006F5E89">
      <w:pPr>
        <w:pStyle w:val="ListParagraph"/>
        <w:numPr>
          <w:ilvl w:val="0"/>
          <w:numId w:val="14"/>
        </w:numPr>
        <w:spacing w:after="0" w:line="360" w:lineRule="auto"/>
        <w:ind w:left="720"/>
        <w:jc w:val="both"/>
        <w:rPr>
          <w:rFonts w:ascii="Times New Roman" w:hAnsi="Times New Roman" w:cs="Times New Roman"/>
          <w:b/>
          <w:sz w:val="24"/>
          <w:szCs w:val="24"/>
        </w:rPr>
      </w:pPr>
      <w:r w:rsidRPr="006F5E89">
        <w:rPr>
          <w:rFonts w:ascii="Times New Roman" w:hAnsi="Times New Roman" w:cs="Times New Roman"/>
          <w:sz w:val="24"/>
          <w:szCs w:val="24"/>
        </w:rPr>
        <w:t>Every</w:t>
      </w:r>
      <w:r w:rsidRPr="006F5E89">
        <w:rPr>
          <w:rFonts w:ascii="Times New Roman" w:hAnsi="Times New Roman" w:cs="Times New Roman"/>
          <w:b/>
          <w:sz w:val="24"/>
          <w:szCs w:val="24"/>
        </w:rPr>
        <w:t xml:space="preserve"> </w:t>
      </w:r>
      <w:r w:rsidRPr="006F5E89">
        <w:rPr>
          <w:rFonts w:ascii="Times New Roman" w:hAnsi="Times New Roman" w:cs="Times New Roman"/>
          <w:b/>
          <w:bCs/>
          <w:sz w:val="24"/>
          <w:szCs w:val="24"/>
        </w:rPr>
        <w:t>Menu</w:t>
      </w:r>
      <w:r w:rsidRPr="006F5E89">
        <w:rPr>
          <w:rFonts w:ascii="Times New Roman" w:hAnsi="Times New Roman" w:cs="Times New Roman"/>
          <w:sz w:val="24"/>
          <w:szCs w:val="24"/>
        </w:rPr>
        <w:t xml:space="preserve"> sold by </w:t>
      </w:r>
      <w:r w:rsidRPr="006F5E89">
        <w:rPr>
          <w:rFonts w:ascii="Times New Roman" w:hAnsi="Times New Roman" w:cs="Times New Roman"/>
          <w:b/>
          <w:sz w:val="24"/>
          <w:szCs w:val="24"/>
        </w:rPr>
        <w:t>Catering delVia</w:t>
      </w:r>
      <w:r w:rsidRPr="006F5E89">
        <w:rPr>
          <w:rFonts w:ascii="Times New Roman" w:hAnsi="Times New Roman" w:cs="Times New Roman"/>
          <w:sz w:val="24"/>
          <w:szCs w:val="24"/>
        </w:rPr>
        <w:t xml:space="preserve"> have its own </w:t>
      </w:r>
      <w:r w:rsidRPr="006F5E89">
        <w:rPr>
          <w:rFonts w:ascii="Times New Roman" w:hAnsi="Times New Roman" w:cs="Times New Roman"/>
          <w:b/>
          <w:sz w:val="24"/>
          <w:szCs w:val="24"/>
        </w:rPr>
        <w:t>name, description</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price</w:t>
      </w:r>
      <w:r w:rsidRPr="006F5E89">
        <w:rPr>
          <w:rFonts w:ascii="Times New Roman" w:hAnsi="Times New Roman" w:cs="Times New Roman"/>
          <w:sz w:val="24"/>
          <w:szCs w:val="24"/>
        </w:rPr>
        <w:t xml:space="preserve">. Every </w:t>
      </w:r>
      <w:r w:rsidRPr="006F5E89">
        <w:rPr>
          <w:rFonts w:ascii="Times New Roman" w:hAnsi="Times New Roman" w:cs="Times New Roman"/>
          <w:b/>
          <w:sz w:val="24"/>
          <w:szCs w:val="24"/>
        </w:rPr>
        <w:t xml:space="preserve">menu </w:t>
      </w:r>
      <w:r w:rsidRPr="006F5E89">
        <w:rPr>
          <w:rFonts w:ascii="Times New Roman" w:hAnsi="Times New Roman" w:cs="Times New Roman"/>
          <w:sz w:val="24"/>
          <w:szCs w:val="24"/>
        </w:rPr>
        <w:t>has an identification number with the following format:</w:t>
      </w:r>
    </w:p>
    <w:p w14:paraId="2D56E06D" w14:textId="77777777" w:rsidR="006F5E89" w:rsidRPr="006F5E89" w:rsidRDefault="006F5E89" w:rsidP="006F5E89">
      <w:pPr>
        <w:pStyle w:val="ListParagraph"/>
        <w:spacing w:line="360" w:lineRule="auto"/>
        <w:jc w:val="center"/>
        <w:rPr>
          <w:rFonts w:ascii="Times New Roman" w:hAnsi="Times New Roman" w:cs="Times New Roman"/>
          <w:b/>
          <w:sz w:val="24"/>
          <w:szCs w:val="24"/>
        </w:rPr>
      </w:pPr>
      <w:r w:rsidRPr="006F5E89">
        <w:rPr>
          <w:rFonts w:ascii="Times New Roman" w:hAnsi="Times New Roman" w:cs="Times New Roman"/>
          <w:noProof/>
          <w:sz w:val="24"/>
          <w:szCs w:val="24"/>
        </w:rPr>
        <mc:AlternateContent>
          <mc:Choice Requires="wps">
            <w:drawing>
              <wp:inline distT="0" distB="0" distL="0" distR="0" wp14:anchorId="36A0654A" wp14:editId="425A8B9E">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E1C9775" w14:textId="77777777" w:rsidR="006F5E89" w:rsidRDefault="006F5E89" w:rsidP="006F5E89">
                            <w:pPr>
                              <w:jc w:val="center"/>
                            </w:pPr>
                            <w:r>
                              <w:t>“</w:t>
                            </w:r>
                            <w:r>
                              <w:rPr>
                                <w:rFonts w:hint="eastAsia"/>
                              </w:rPr>
                              <w:t>M</w:t>
                            </w:r>
                            <w:r>
                              <w:t>EXXX”</w:t>
                            </w:r>
                          </w:p>
                          <w:p w14:paraId="49EB13C2" w14:textId="77777777" w:rsidR="006F5E89" w:rsidRDefault="006F5E89" w:rsidP="006F5E89">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6A0654A" id="Text Box 6"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wJrzoysCAABXBAAADgAAAAAAAAAAAAAAAAAuAgAAZHJzL2Uy&#10;b0RvYy54bWxQSwECLQAUAAYACAAAACEAShQQJtwAAAAFAQAADwAAAAAAAAAAAAAAAACFBAAAZHJz&#10;L2Rvd25yZXYueG1sUEsFBgAAAAAEAAQA8wAAAI4FAAAAAA==&#10;">
                <v:textbox style="mso-fit-shape-to-text:t">
                  <w:txbxContent>
                    <w:p w14:paraId="1E1C9775" w14:textId="77777777" w:rsidR="006F5E89" w:rsidRDefault="006F5E89" w:rsidP="006F5E89">
                      <w:pPr>
                        <w:jc w:val="center"/>
                      </w:pPr>
                      <w:r>
                        <w:t>“</w:t>
                      </w:r>
                      <w:r>
                        <w:rPr>
                          <w:rFonts w:hint="eastAsia"/>
                        </w:rPr>
                        <w:t>M</w:t>
                      </w:r>
                      <w:r>
                        <w:t>EXXX”</w:t>
                      </w:r>
                    </w:p>
                    <w:p w14:paraId="49EB13C2" w14:textId="77777777" w:rsidR="006F5E89" w:rsidRDefault="006F5E89" w:rsidP="006F5E89">
                      <w:pPr>
                        <w:jc w:val="center"/>
                      </w:pPr>
                      <w:r>
                        <w:t>X =&gt; number between 0 – 9</w:t>
                      </w:r>
                    </w:p>
                  </w:txbxContent>
                </v:textbox>
                <w10:anchorlock/>
              </v:shape>
            </w:pict>
          </mc:Fallback>
        </mc:AlternateContent>
      </w:r>
    </w:p>
    <w:p w14:paraId="78EC78F4" w14:textId="77777777" w:rsidR="006F5E89" w:rsidRPr="006F5E89" w:rsidRDefault="006F5E89" w:rsidP="006F5E89">
      <w:pPr>
        <w:pStyle w:val="ListParagraph"/>
        <w:spacing w:line="360" w:lineRule="auto"/>
        <w:jc w:val="center"/>
        <w:rPr>
          <w:rFonts w:ascii="Times New Roman" w:hAnsi="Times New Roman" w:cs="Times New Roman"/>
          <w:b/>
          <w:sz w:val="24"/>
          <w:szCs w:val="24"/>
        </w:rPr>
      </w:pPr>
    </w:p>
    <w:p w14:paraId="22E93429" w14:textId="77777777" w:rsidR="006F5E89" w:rsidRPr="006F5E89" w:rsidRDefault="006F5E89" w:rsidP="006F5E89">
      <w:pPr>
        <w:spacing w:line="360" w:lineRule="auto"/>
        <w:jc w:val="both"/>
        <w:rPr>
          <w:b/>
        </w:rPr>
      </w:pPr>
      <w:r w:rsidRPr="006F5E89">
        <w:rPr>
          <w:b/>
        </w:rPr>
        <w:t>Notes:</w:t>
      </w:r>
    </w:p>
    <w:p w14:paraId="6782C4C3"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Staff phone number must be numeric and starts with ‘08’ (without quote).</w:t>
      </w:r>
    </w:p>
    <w:p w14:paraId="1EC34BB4"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Staff email must not start with ‘@’ and must ends with ‘@gmail.com’ or ‘@yahoo.com’ or ‘@yahoo.co.id’ (without quote).</w:t>
      </w:r>
    </w:p>
    <w:p w14:paraId="453BEA38"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Staff  salary must between 500000 and 5000000.</w:t>
      </w:r>
    </w:p>
    <w:p w14:paraId="2695382B"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Menu name must be more than 5 characters.</w:t>
      </w:r>
    </w:p>
    <w:p w14:paraId="45988A95"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lastRenderedPageBreak/>
        <w:t>Customer phone number must be numeric and starts with ‘08’.</w:t>
      </w:r>
    </w:p>
    <w:p w14:paraId="0809627B"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Customer email must not start with ‘@’ and must ends with ‘@gmail.com’ or ‘@yahoo.com’ or ‘@yahoo.co.id’ (without quote).</w:t>
      </w:r>
    </w:p>
    <w:p w14:paraId="6B13AED2" w14:textId="77777777" w:rsidR="006F5E89" w:rsidRPr="006F5E89" w:rsidRDefault="006F5E89" w:rsidP="006F5E89">
      <w:pPr>
        <w:pStyle w:val="ListParagraph"/>
        <w:numPr>
          <w:ilvl w:val="0"/>
          <w:numId w:val="18"/>
        </w:numPr>
        <w:spacing w:after="0" w:line="360" w:lineRule="auto"/>
        <w:jc w:val="both"/>
        <w:rPr>
          <w:rFonts w:ascii="Times New Roman" w:hAnsi="Times New Roman" w:cs="Times New Roman"/>
          <w:b/>
          <w:sz w:val="24"/>
          <w:szCs w:val="24"/>
        </w:rPr>
      </w:pPr>
      <w:r w:rsidRPr="006F5E89">
        <w:rPr>
          <w:rFonts w:ascii="Times New Roman" w:hAnsi="Times New Roman" w:cs="Times New Roman"/>
          <w:sz w:val="24"/>
          <w:szCs w:val="24"/>
        </w:rPr>
        <w:t>Vendor name must start with ‘PT. ’ (without quote).</w:t>
      </w:r>
    </w:p>
    <w:p w14:paraId="6D269995" w14:textId="77777777" w:rsidR="006F5E89" w:rsidRPr="006F5E89" w:rsidRDefault="006F5E89" w:rsidP="006F5E89">
      <w:pPr>
        <w:spacing w:line="360" w:lineRule="auto"/>
        <w:jc w:val="both"/>
        <w:rPr>
          <w:b/>
        </w:rPr>
      </w:pPr>
    </w:p>
    <w:p w14:paraId="7CDEED86" w14:textId="77777777" w:rsidR="006F5E89" w:rsidRPr="006F5E89" w:rsidRDefault="006F5E89" w:rsidP="006F5E89">
      <w:pPr>
        <w:spacing w:line="360" w:lineRule="auto"/>
        <w:ind w:firstLine="720"/>
        <w:jc w:val="both"/>
      </w:pPr>
      <w:r w:rsidRPr="006F5E89">
        <w:t xml:space="preserve">Now </w:t>
      </w:r>
      <w:r w:rsidRPr="006F5E89">
        <w:rPr>
          <w:b/>
        </w:rPr>
        <w:t>Catering delVia</w:t>
      </w:r>
      <w:r w:rsidRPr="006F5E89">
        <w:t xml:space="preserve"> still using manual management system to maintain the </w:t>
      </w:r>
      <w:r w:rsidRPr="006F5E89">
        <w:rPr>
          <w:b/>
          <w:bCs/>
        </w:rPr>
        <w:t>services</w:t>
      </w:r>
      <w:r w:rsidRPr="006F5E89">
        <w:rPr>
          <w:b/>
        </w:rPr>
        <w:t xml:space="preserve"> </w:t>
      </w:r>
      <w:r w:rsidRPr="006F5E89">
        <w:t>and</w:t>
      </w:r>
      <w:r w:rsidRPr="006F5E89">
        <w:rPr>
          <w:b/>
        </w:rPr>
        <w:t xml:space="preserve"> purchase transactions</w:t>
      </w:r>
      <w:r w:rsidRPr="006F5E89">
        <w:t xml:space="preserve">. You as her precious friend wants to help </w:t>
      </w:r>
      <w:r w:rsidRPr="006F5E89">
        <w:rPr>
          <w:b/>
        </w:rPr>
        <w:t>Catering delVia</w:t>
      </w:r>
      <w:r w:rsidRPr="006F5E89">
        <w:t xml:space="preserve"> to create a database system that can store data and maintain the </w:t>
      </w:r>
      <w:r w:rsidRPr="006F5E89">
        <w:rPr>
          <w:b/>
          <w:bCs/>
        </w:rPr>
        <w:t>services</w:t>
      </w:r>
      <w:r w:rsidRPr="006F5E89">
        <w:t xml:space="preserve"> and </w:t>
      </w:r>
      <w:r w:rsidRPr="006F5E89">
        <w:rPr>
          <w:b/>
        </w:rPr>
        <w:t>purchase transactions</w:t>
      </w:r>
      <w:r w:rsidRPr="006F5E89">
        <w:t>. The tasks that you must do are:</w:t>
      </w:r>
    </w:p>
    <w:p w14:paraId="0F4B2C63"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w:t>
      </w:r>
      <w:r w:rsidRPr="006F5E89">
        <w:rPr>
          <w:rFonts w:ascii="Times New Roman" w:hAnsi="Times New Roman" w:cs="Times New Roman"/>
          <w:b/>
          <w:sz w:val="24"/>
          <w:szCs w:val="24"/>
        </w:rPr>
        <w:t xml:space="preserve">Entity Relationship Diagram </w:t>
      </w:r>
      <w:r w:rsidRPr="006F5E89">
        <w:rPr>
          <w:rFonts w:ascii="Times New Roman" w:hAnsi="Times New Roman" w:cs="Times New Roman"/>
          <w:sz w:val="24"/>
          <w:szCs w:val="24"/>
        </w:rPr>
        <w:t xml:space="preserve">to maintain </w:t>
      </w:r>
      <w:r w:rsidRPr="006F5E89">
        <w:rPr>
          <w:rFonts w:ascii="Times New Roman" w:hAnsi="Times New Roman" w:cs="Times New Roman"/>
          <w:b/>
          <w:bCs/>
          <w:sz w:val="24"/>
          <w:szCs w:val="24"/>
        </w:rPr>
        <w:t>services</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purchase transactions</w:t>
      </w:r>
      <w:r w:rsidRPr="006F5E89">
        <w:rPr>
          <w:rFonts w:ascii="Times New Roman" w:hAnsi="Times New Roman" w:cs="Times New Roman"/>
          <w:sz w:val="24"/>
          <w:szCs w:val="24"/>
        </w:rPr>
        <w:t>.</w:t>
      </w:r>
    </w:p>
    <w:p w14:paraId="51F28B6F"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a database system using </w:t>
      </w:r>
      <w:r w:rsidRPr="006F5E89">
        <w:rPr>
          <w:rFonts w:ascii="Times New Roman" w:hAnsi="Times New Roman" w:cs="Times New Roman"/>
          <w:b/>
          <w:sz w:val="24"/>
          <w:szCs w:val="24"/>
        </w:rPr>
        <w:t>DDL syntax</w:t>
      </w:r>
      <w:r w:rsidRPr="006F5E89">
        <w:rPr>
          <w:rFonts w:ascii="Times New Roman" w:hAnsi="Times New Roman" w:cs="Times New Roman"/>
          <w:sz w:val="24"/>
          <w:szCs w:val="24"/>
        </w:rPr>
        <w:t xml:space="preserve"> that relevant with </w:t>
      </w:r>
      <w:r w:rsidRPr="006F5E89">
        <w:rPr>
          <w:rFonts w:ascii="Times New Roman" w:hAnsi="Times New Roman" w:cs="Times New Roman"/>
          <w:b/>
          <w:bCs/>
          <w:sz w:val="24"/>
          <w:szCs w:val="24"/>
        </w:rPr>
        <w:t>services</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purchase transactions</w:t>
      </w:r>
      <w:r w:rsidRPr="006F5E89">
        <w:rPr>
          <w:rFonts w:ascii="Times New Roman" w:hAnsi="Times New Roman" w:cs="Times New Roman"/>
          <w:sz w:val="24"/>
          <w:szCs w:val="24"/>
        </w:rPr>
        <w:t>.</w:t>
      </w:r>
    </w:p>
    <w:p w14:paraId="60DC0760"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query using </w:t>
      </w:r>
      <w:r w:rsidRPr="006F5E89">
        <w:rPr>
          <w:rFonts w:ascii="Times New Roman" w:hAnsi="Times New Roman" w:cs="Times New Roman"/>
          <w:b/>
          <w:sz w:val="24"/>
          <w:szCs w:val="24"/>
        </w:rPr>
        <w:t>DML syntax</w:t>
      </w:r>
      <w:r w:rsidRPr="006F5E89">
        <w:rPr>
          <w:rFonts w:ascii="Times New Roman" w:hAnsi="Times New Roman" w:cs="Times New Roman"/>
          <w:sz w:val="24"/>
          <w:szCs w:val="24"/>
        </w:rPr>
        <w:t xml:space="preserve"> to fill the tables in database systems with data based on the following conditions:</w:t>
      </w:r>
    </w:p>
    <w:p w14:paraId="7413D6D9"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b/>
          <w:sz w:val="24"/>
          <w:szCs w:val="24"/>
        </w:rPr>
        <w:t>Master</w:t>
      </w:r>
      <w:r w:rsidRPr="006F5E89">
        <w:rPr>
          <w:rFonts w:ascii="Times New Roman" w:hAnsi="Times New Roman" w:cs="Times New Roman"/>
          <w:sz w:val="24"/>
          <w:szCs w:val="24"/>
        </w:rPr>
        <w:t xml:space="preserve"> table must be filled with more than or equals 10 data.</w:t>
      </w:r>
    </w:p>
    <w:p w14:paraId="38262F07"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b/>
          <w:sz w:val="24"/>
          <w:szCs w:val="24"/>
        </w:rPr>
        <w:t>Transaction</w:t>
      </w:r>
      <w:r w:rsidRPr="006F5E89">
        <w:rPr>
          <w:rFonts w:ascii="Times New Roman" w:hAnsi="Times New Roman" w:cs="Times New Roman"/>
          <w:sz w:val="24"/>
          <w:szCs w:val="24"/>
        </w:rPr>
        <w:t xml:space="preserve"> table must be filled with more than or equals 15 data.</w:t>
      </w:r>
    </w:p>
    <w:p w14:paraId="2BE70479"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b/>
          <w:sz w:val="24"/>
          <w:szCs w:val="24"/>
        </w:rPr>
        <w:t>Transaction detail</w:t>
      </w:r>
      <w:r w:rsidRPr="006F5E89">
        <w:rPr>
          <w:rFonts w:ascii="Times New Roman" w:hAnsi="Times New Roman" w:cs="Times New Roman"/>
          <w:sz w:val="24"/>
          <w:szCs w:val="24"/>
        </w:rPr>
        <w:t xml:space="preserve"> table must be filled with more than or equals 25 data.</w:t>
      </w:r>
    </w:p>
    <w:p w14:paraId="58A36322" w14:textId="77777777" w:rsidR="006F5E89" w:rsidRPr="006F5E89" w:rsidRDefault="006F5E89" w:rsidP="006F5E89">
      <w:pPr>
        <w:pStyle w:val="ListParagraph"/>
        <w:numPr>
          <w:ilvl w:val="0"/>
          <w:numId w:val="17"/>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 xml:space="preserve">For the </w:t>
      </w:r>
      <w:r w:rsidRPr="006F5E89">
        <w:rPr>
          <w:rFonts w:ascii="Times New Roman" w:hAnsi="Times New Roman" w:cs="Times New Roman"/>
          <w:b/>
          <w:sz w:val="24"/>
          <w:szCs w:val="24"/>
        </w:rPr>
        <w:t>Staff Position</w:t>
      </w:r>
      <w:r w:rsidRPr="006F5E89">
        <w:rPr>
          <w:rFonts w:ascii="Times New Roman" w:hAnsi="Times New Roman" w:cs="Times New Roman"/>
          <w:sz w:val="24"/>
          <w:szCs w:val="24"/>
        </w:rPr>
        <w:t xml:space="preserve"> 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6F5E89" w:rsidRPr="006F5E89" w14:paraId="30690886" w14:textId="77777777" w:rsidTr="003A0DB6">
        <w:trPr>
          <w:jc w:val="center"/>
        </w:trPr>
        <w:tc>
          <w:tcPr>
            <w:tcW w:w="6480" w:type="dxa"/>
            <w:gridSpan w:val="2"/>
            <w:shd w:val="clear" w:color="auto" w:fill="7F7F7F" w:themeFill="text1" w:themeFillTint="80"/>
            <w:vAlign w:val="center"/>
          </w:tcPr>
          <w:p w14:paraId="0F1EECA4"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Staff Position Names</w:t>
            </w:r>
          </w:p>
        </w:tc>
      </w:tr>
      <w:tr w:rsidR="006F5E89" w:rsidRPr="006F5E89" w14:paraId="6FEA19AC" w14:textId="77777777" w:rsidTr="003A0DB6">
        <w:trPr>
          <w:jc w:val="center"/>
        </w:trPr>
        <w:tc>
          <w:tcPr>
            <w:tcW w:w="3240" w:type="dxa"/>
            <w:vAlign w:val="center"/>
          </w:tcPr>
          <w:p w14:paraId="4878D85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CEO</w:t>
            </w:r>
          </w:p>
        </w:tc>
        <w:tc>
          <w:tcPr>
            <w:tcW w:w="3240" w:type="dxa"/>
          </w:tcPr>
          <w:p w14:paraId="5F0F7AE2"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Secretary</w:t>
            </w:r>
          </w:p>
        </w:tc>
      </w:tr>
      <w:tr w:rsidR="006F5E89" w:rsidRPr="006F5E89" w14:paraId="0FC07FE5" w14:textId="77777777" w:rsidTr="003A0DB6">
        <w:trPr>
          <w:jc w:val="center"/>
        </w:trPr>
        <w:tc>
          <w:tcPr>
            <w:tcW w:w="3240" w:type="dxa"/>
            <w:vAlign w:val="center"/>
          </w:tcPr>
          <w:p w14:paraId="02E7D91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Treasurer</w:t>
            </w:r>
          </w:p>
        </w:tc>
        <w:tc>
          <w:tcPr>
            <w:tcW w:w="3240" w:type="dxa"/>
          </w:tcPr>
          <w:p w14:paraId="137F2524"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Promotion</w:t>
            </w:r>
          </w:p>
        </w:tc>
      </w:tr>
      <w:tr w:rsidR="006F5E89" w:rsidRPr="006F5E89" w14:paraId="2D6D6DA7" w14:textId="77777777" w:rsidTr="003A0DB6">
        <w:trPr>
          <w:jc w:val="center"/>
        </w:trPr>
        <w:tc>
          <w:tcPr>
            <w:tcW w:w="3240" w:type="dxa"/>
            <w:vAlign w:val="center"/>
          </w:tcPr>
          <w:p w14:paraId="66F725F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Marketing</w:t>
            </w:r>
          </w:p>
        </w:tc>
        <w:tc>
          <w:tcPr>
            <w:tcW w:w="3240" w:type="dxa"/>
          </w:tcPr>
          <w:p w14:paraId="32777FC5"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Inventory Manager</w:t>
            </w:r>
          </w:p>
        </w:tc>
      </w:tr>
      <w:tr w:rsidR="006F5E89" w:rsidRPr="006F5E89" w14:paraId="11573F78" w14:textId="77777777" w:rsidTr="003A0DB6">
        <w:trPr>
          <w:jc w:val="center"/>
        </w:trPr>
        <w:tc>
          <w:tcPr>
            <w:tcW w:w="3240" w:type="dxa"/>
            <w:vAlign w:val="center"/>
          </w:tcPr>
          <w:p w14:paraId="5A146546"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Head Chef</w:t>
            </w:r>
          </w:p>
        </w:tc>
        <w:tc>
          <w:tcPr>
            <w:tcW w:w="3240" w:type="dxa"/>
          </w:tcPr>
          <w:p w14:paraId="5B7E24D1"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Chef</w:t>
            </w:r>
          </w:p>
        </w:tc>
      </w:tr>
      <w:tr w:rsidR="006F5E89" w:rsidRPr="006F5E89" w14:paraId="080D599F" w14:textId="77777777" w:rsidTr="003A0DB6">
        <w:trPr>
          <w:jc w:val="center"/>
        </w:trPr>
        <w:tc>
          <w:tcPr>
            <w:tcW w:w="3240" w:type="dxa"/>
            <w:vAlign w:val="center"/>
          </w:tcPr>
          <w:p w14:paraId="5B2A9464"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Supervisor</w:t>
            </w:r>
          </w:p>
        </w:tc>
        <w:tc>
          <w:tcPr>
            <w:tcW w:w="3240" w:type="dxa"/>
          </w:tcPr>
          <w:p w14:paraId="0B8BAA35" w14:textId="77777777" w:rsidR="006F5E89" w:rsidRPr="006F5E89" w:rsidRDefault="006F5E89" w:rsidP="003A0DB6">
            <w:pPr>
              <w:pStyle w:val="ListParagraph"/>
              <w:spacing w:line="360" w:lineRule="auto"/>
              <w:ind w:left="0"/>
              <w:jc w:val="center"/>
              <w:rPr>
                <w:rFonts w:ascii="Times New Roman" w:hAnsi="Times New Roman" w:cs="Times New Roman"/>
                <w:sz w:val="24"/>
                <w:szCs w:val="24"/>
              </w:rPr>
            </w:pPr>
            <w:r w:rsidRPr="006F5E89">
              <w:rPr>
                <w:rFonts w:ascii="Times New Roman" w:hAnsi="Times New Roman" w:cs="Times New Roman"/>
                <w:sz w:val="24"/>
                <w:szCs w:val="24"/>
              </w:rPr>
              <w:t>Cashier</w:t>
            </w:r>
          </w:p>
        </w:tc>
      </w:tr>
    </w:tbl>
    <w:p w14:paraId="0333DC3E" w14:textId="77777777" w:rsidR="006F5E89" w:rsidRPr="006F5E89" w:rsidRDefault="006F5E89" w:rsidP="006F5E89">
      <w:pPr>
        <w:spacing w:line="360" w:lineRule="auto"/>
        <w:jc w:val="both"/>
      </w:pPr>
    </w:p>
    <w:p w14:paraId="7794E1D4"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t xml:space="preserve">Create query using </w:t>
      </w:r>
      <w:r w:rsidRPr="006F5E89">
        <w:rPr>
          <w:rFonts w:ascii="Times New Roman" w:hAnsi="Times New Roman" w:cs="Times New Roman"/>
          <w:b/>
          <w:sz w:val="24"/>
          <w:szCs w:val="24"/>
        </w:rPr>
        <w:t>DML syntax</w:t>
      </w:r>
      <w:r w:rsidRPr="006F5E89">
        <w:rPr>
          <w:rFonts w:ascii="Times New Roman" w:hAnsi="Times New Roman" w:cs="Times New Roman"/>
          <w:sz w:val="24"/>
          <w:szCs w:val="24"/>
        </w:rPr>
        <w:t xml:space="preserve"> to </w:t>
      </w:r>
      <w:r w:rsidRPr="006F5E89">
        <w:rPr>
          <w:rFonts w:ascii="Times New Roman" w:hAnsi="Times New Roman" w:cs="Times New Roman"/>
          <w:b/>
          <w:sz w:val="24"/>
          <w:szCs w:val="24"/>
        </w:rPr>
        <w:t>simulate</w:t>
      </w:r>
      <w:r w:rsidRPr="006F5E89">
        <w:rPr>
          <w:rFonts w:ascii="Times New Roman" w:hAnsi="Times New Roman" w:cs="Times New Roman"/>
          <w:sz w:val="24"/>
          <w:szCs w:val="24"/>
        </w:rPr>
        <w:t xml:space="preserve"> the transactions process for </w:t>
      </w:r>
      <w:r w:rsidRPr="006F5E89">
        <w:rPr>
          <w:rFonts w:ascii="Times New Roman" w:hAnsi="Times New Roman" w:cs="Times New Roman"/>
          <w:b/>
          <w:sz w:val="24"/>
          <w:szCs w:val="24"/>
        </w:rPr>
        <w:t>services</w:t>
      </w:r>
      <w:r w:rsidRPr="006F5E89">
        <w:rPr>
          <w:rFonts w:ascii="Times New Roman" w:hAnsi="Times New Roman" w:cs="Times New Roman"/>
          <w:sz w:val="24"/>
          <w:szCs w:val="24"/>
        </w:rPr>
        <w:t xml:space="preserve"> and </w:t>
      </w:r>
      <w:r w:rsidRPr="006F5E89">
        <w:rPr>
          <w:rFonts w:ascii="Times New Roman" w:hAnsi="Times New Roman" w:cs="Times New Roman"/>
          <w:b/>
          <w:sz w:val="24"/>
          <w:szCs w:val="24"/>
        </w:rPr>
        <w:t>purchase transactions</w:t>
      </w:r>
      <w:r w:rsidRPr="006F5E89">
        <w:rPr>
          <w:rFonts w:ascii="Times New Roman" w:hAnsi="Times New Roman" w:cs="Times New Roman"/>
          <w:sz w:val="24"/>
          <w:szCs w:val="24"/>
        </w:rPr>
        <w:t xml:space="preserve">. </w:t>
      </w:r>
    </w:p>
    <w:p w14:paraId="25A881C6" w14:textId="3C328126" w:rsidR="006F5E89" w:rsidRDefault="006F5E89" w:rsidP="006F5E89">
      <w:pPr>
        <w:pStyle w:val="ListParagraph"/>
        <w:spacing w:line="360" w:lineRule="auto"/>
        <w:jc w:val="both"/>
        <w:rPr>
          <w:rFonts w:ascii="Times New Roman" w:hAnsi="Times New Roman" w:cs="Times New Roman"/>
          <w:sz w:val="24"/>
          <w:szCs w:val="24"/>
        </w:rPr>
      </w:pPr>
      <w:r w:rsidRPr="006F5E89">
        <w:rPr>
          <w:rFonts w:ascii="Times New Roman" w:hAnsi="Times New Roman" w:cs="Times New Roman"/>
          <w:b/>
          <w:sz w:val="24"/>
          <w:szCs w:val="24"/>
        </w:rPr>
        <w:t>Note</w:t>
      </w:r>
      <w:r w:rsidRPr="006F5E89">
        <w:rPr>
          <w:rFonts w:ascii="Times New Roman" w:hAnsi="Times New Roman" w:cs="Times New Roman"/>
          <w:sz w:val="24"/>
          <w:szCs w:val="24"/>
        </w:rPr>
        <w:t xml:space="preserve">: DML syntax to </w:t>
      </w:r>
      <w:r w:rsidRPr="006F5E89">
        <w:rPr>
          <w:rFonts w:ascii="Times New Roman" w:hAnsi="Times New Roman" w:cs="Times New Roman"/>
          <w:b/>
          <w:sz w:val="24"/>
          <w:szCs w:val="24"/>
        </w:rPr>
        <w:t>fill database</w:t>
      </w:r>
      <w:r w:rsidRPr="006F5E89">
        <w:rPr>
          <w:rFonts w:ascii="Times New Roman" w:hAnsi="Times New Roman" w:cs="Times New Roman"/>
          <w:sz w:val="24"/>
          <w:szCs w:val="24"/>
        </w:rPr>
        <w:t xml:space="preserve"> and DML syntax to </w:t>
      </w:r>
      <w:r w:rsidRPr="006F5E89">
        <w:rPr>
          <w:rFonts w:ascii="Times New Roman" w:hAnsi="Times New Roman" w:cs="Times New Roman"/>
          <w:b/>
          <w:sz w:val="24"/>
          <w:szCs w:val="24"/>
        </w:rPr>
        <w:t>simulate</w:t>
      </w:r>
      <w:r w:rsidRPr="006F5E89">
        <w:rPr>
          <w:rFonts w:ascii="Times New Roman" w:hAnsi="Times New Roman" w:cs="Times New Roman"/>
          <w:sz w:val="24"/>
          <w:szCs w:val="24"/>
        </w:rPr>
        <w:t xml:space="preserve"> the </w:t>
      </w:r>
      <w:r w:rsidRPr="006F5E89">
        <w:rPr>
          <w:rFonts w:ascii="Times New Roman" w:hAnsi="Times New Roman" w:cs="Times New Roman"/>
          <w:b/>
          <w:sz w:val="24"/>
          <w:szCs w:val="24"/>
        </w:rPr>
        <w:t>transactions process</w:t>
      </w:r>
      <w:r w:rsidRPr="006F5E89">
        <w:rPr>
          <w:rFonts w:ascii="Times New Roman" w:hAnsi="Times New Roman" w:cs="Times New Roman"/>
          <w:sz w:val="24"/>
          <w:szCs w:val="24"/>
        </w:rPr>
        <w:t xml:space="preserve"> should be a </w:t>
      </w:r>
      <w:r w:rsidRPr="006F5E89">
        <w:rPr>
          <w:rFonts w:ascii="Times New Roman" w:hAnsi="Times New Roman" w:cs="Times New Roman"/>
          <w:b/>
          <w:sz w:val="24"/>
          <w:szCs w:val="24"/>
        </w:rPr>
        <w:t>different query</w:t>
      </w:r>
      <w:r w:rsidRPr="006F5E89">
        <w:rPr>
          <w:rFonts w:ascii="Times New Roman" w:hAnsi="Times New Roman" w:cs="Times New Roman"/>
          <w:sz w:val="24"/>
          <w:szCs w:val="24"/>
        </w:rPr>
        <w:t>.</w:t>
      </w:r>
    </w:p>
    <w:p w14:paraId="78917321" w14:textId="77777777" w:rsidR="00B47487" w:rsidRPr="006F5E89" w:rsidRDefault="00B47487" w:rsidP="006F5E89">
      <w:pPr>
        <w:pStyle w:val="ListParagraph"/>
        <w:spacing w:line="360" w:lineRule="auto"/>
        <w:jc w:val="both"/>
        <w:rPr>
          <w:rFonts w:ascii="Times New Roman" w:hAnsi="Times New Roman" w:cs="Times New Roman"/>
          <w:sz w:val="24"/>
          <w:szCs w:val="24"/>
        </w:rPr>
      </w:pPr>
    </w:p>
    <w:p w14:paraId="4C8747CB" w14:textId="77777777" w:rsidR="006F5E89" w:rsidRPr="006F5E89" w:rsidRDefault="006F5E89" w:rsidP="006F5E89">
      <w:pPr>
        <w:pStyle w:val="ListParagraph"/>
        <w:numPr>
          <w:ilvl w:val="0"/>
          <w:numId w:val="16"/>
        </w:numPr>
        <w:spacing w:after="0" w:line="360" w:lineRule="auto"/>
        <w:ind w:left="720"/>
        <w:jc w:val="both"/>
        <w:rPr>
          <w:rFonts w:ascii="Times New Roman" w:hAnsi="Times New Roman" w:cs="Times New Roman"/>
          <w:sz w:val="24"/>
          <w:szCs w:val="24"/>
        </w:rPr>
      </w:pPr>
      <w:r w:rsidRPr="006F5E89">
        <w:rPr>
          <w:rFonts w:ascii="Times New Roman" w:hAnsi="Times New Roman" w:cs="Times New Roman"/>
          <w:sz w:val="24"/>
          <w:szCs w:val="24"/>
        </w:rPr>
        <w:lastRenderedPageBreak/>
        <w:t xml:space="preserve">To support database management process in </w:t>
      </w:r>
      <w:r w:rsidRPr="006F5E89">
        <w:rPr>
          <w:rFonts w:ascii="Times New Roman" w:hAnsi="Times New Roman" w:cs="Times New Roman"/>
          <w:b/>
          <w:sz w:val="24"/>
          <w:szCs w:val="24"/>
        </w:rPr>
        <w:t>Catering delVia</w:t>
      </w:r>
      <w:r w:rsidRPr="006F5E89">
        <w:rPr>
          <w:rFonts w:ascii="Times New Roman" w:hAnsi="Times New Roman" w:cs="Times New Roman"/>
          <w:sz w:val="24"/>
          <w:szCs w:val="24"/>
        </w:rPr>
        <w:t>,</w:t>
      </w:r>
      <w:r w:rsidRPr="006F5E89">
        <w:rPr>
          <w:rFonts w:ascii="Times New Roman" w:hAnsi="Times New Roman" w:cs="Times New Roman"/>
          <w:b/>
          <w:sz w:val="24"/>
          <w:szCs w:val="24"/>
        </w:rPr>
        <w:t xml:space="preserve"> </w:t>
      </w:r>
      <w:r w:rsidRPr="006F5E89">
        <w:rPr>
          <w:rFonts w:ascii="Times New Roman" w:hAnsi="Times New Roman" w:cs="Times New Roman"/>
          <w:sz w:val="24"/>
          <w:szCs w:val="24"/>
        </w:rPr>
        <w:t>Rika asked you to provide some query that resulting important data. The requirements that asked from her are:</w:t>
      </w:r>
    </w:p>
    <w:p w14:paraId="7CDA1FCB"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Display StaffName, StaffPositionName, and Total Activity (obtained by counting the services and purchase transaction made by the staff) for every staff whose salary is between 1000000 and 4000000 and has total activity of more than 2.</w:t>
      </w:r>
    </w:p>
    <w:p w14:paraId="5702A1E9"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1B0A4888" w14:textId="195B6C4B" w:rsid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CustomerID, CustomerName, and Pax Bought (obtained by calculating the sum of pax in each transaction) for every male customer and every transaction that occurred within the first half of the year. </w:t>
      </w:r>
    </w:p>
    <w:p w14:paraId="63563DBB" w14:textId="77777777" w:rsidR="006F5E89" w:rsidRPr="006F5E89" w:rsidRDefault="006F5E89" w:rsidP="006F5E89">
      <w:pPr>
        <w:spacing w:line="360" w:lineRule="auto"/>
        <w:jc w:val="both"/>
      </w:pPr>
    </w:p>
    <w:p w14:paraId="748D378F"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Display IngredientName, Ingredient Bought (obtained by calculating the sum of quantity of each purchase), Purchase Count (obtained by counting the number of purchase), and Total Expenses (obtained by calculating the sum of quantity * ingredient price) for every ingredient that is purchased in even month and happened in day between 2 and 5 of the week.</w:t>
      </w:r>
    </w:p>
    <w:p w14:paraId="689964F4"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5FC2D628"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Staff First Name (obtained from staff’s first name), Transaction Count (obtained by counting the number of transaction), and Pax Sold (obtained by calculating the sum of pax sold from each transaction) for every staff that has odd id and serves customer with even id. </w:t>
      </w:r>
    </w:p>
    <w:p w14:paraId="509E9D7D"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700C9FE5"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Select Vendor Name (obtained from VendorName without ‘PT. ’), IngredientName, and Ingredient Price (obtained by adding ‘Rp. ’ to IngredientPrice) for every purchase with ingredient price more than or equal to the average of all ingredient, and ingredient stock lower than 250. </w:t>
      </w:r>
    </w:p>
    <w:p w14:paraId="2F5F0C14"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6C5F26B7"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195D3750" w14:textId="2BD7FF3E"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CustomerName, TransactionDate (obtained from PurchaseDate with ‘Mon dd, yyyy’ format), MenuName, MenuPrice, Brief Description (obtained from the first 2 words from MenuDescription), Pax, Total Price (obtained by calculating MenuPrice </w:t>
      </w:r>
      <w:r w:rsidR="00371FE6">
        <w:rPr>
          <w:rFonts w:ascii="Times New Roman" w:hAnsi="Times New Roman" w:cs="Times New Roman"/>
          <w:sz w:val="24"/>
          <w:szCs w:val="24"/>
        </w:rPr>
        <w:t>times</w:t>
      </w:r>
      <w:r w:rsidRPr="006F5E89">
        <w:rPr>
          <w:rFonts w:ascii="Times New Roman" w:hAnsi="Times New Roman" w:cs="Times New Roman"/>
          <w:sz w:val="24"/>
          <w:szCs w:val="24"/>
        </w:rPr>
        <w:t xml:space="preserve"> Pax) for every menu with price more than the average of all menu and pax sold more than 100 in each transaction.  </w:t>
      </w:r>
    </w:p>
    <w:p w14:paraId="281FC338"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6590F5F0"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0537D3AE" w14:textId="4D7D9B9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 xml:space="preserve">Display Staff Name (obtained from StaffName in uppercase letter), Purchase Date (obtained Purchase date in ‘Mon dd, yyyy’ format), Quantity Bought (obtained by calculating sum of quantity and adding ‘ pcs’ </w:t>
      </w:r>
      <w:r w:rsidR="00B32086">
        <w:rPr>
          <w:rFonts w:ascii="Times New Roman" w:hAnsi="Times New Roman" w:cs="Times New Roman"/>
          <w:sz w:val="24"/>
          <w:szCs w:val="24"/>
        </w:rPr>
        <w:t>at</w:t>
      </w:r>
      <w:r w:rsidRPr="006F5E89">
        <w:rPr>
          <w:rFonts w:ascii="Times New Roman" w:hAnsi="Times New Roman" w:cs="Times New Roman"/>
          <w:sz w:val="24"/>
          <w:szCs w:val="24"/>
        </w:rPr>
        <w:t xml:space="preserve"> the end) for every purchase that occurred in even month with ingredient that has price lower than the maximum price of all ingredient. </w:t>
      </w:r>
    </w:p>
    <w:p w14:paraId="49C0655F"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74FDB8F6"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44ADB233" w14:textId="66C6C473"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Display CustomerName, Email (obtained from CustomerEmail before ‘@’), Menu Name (obtained from MenuName in lowercase), and Pax Bought (obtained by calculating the sum of pax) for every transaction that serves male customer and pax more than or equal to the average of all pax.</w:t>
      </w:r>
    </w:p>
    <w:p w14:paraId="569A19AE"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w:t>
      </w:r>
      <w:r w:rsidRPr="006F5E89">
        <w:rPr>
          <w:rFonts w:ascii="Times New Roman" w:hAnsi="Times New Roman" w:cs="Times New Roman"/>
          <w:b/>
          <w:sz w:val="24"/>
          <w:szCs w:val="24"/>
        </w:rPr>
        <w:t>alias subquery</w:t>
      </w:r>
      <w:r w:rsidRPr="006F5E89">
        <w:rPr>
          <w:rFonts w:ascii="Times New Roman" w:hAnsi="Times New Roman" w:cs="Times New Roman"/>
          <w:sz w:val="24"/>
          <w:szCs w:val="24"/>
        </w:rPr>
        <w:t>)</w:t>
      </w:r>
    </w:p>
    <w:p w14:paraId="70D8092A" w14:textId="77777777" w:rsidR="006F5E89" w:rsidRPr="007F7A30" w:rsidRDefault="006F5E89" w:rsidP="006F5E89">
      <w:pPr>
        <w:pStyle w:val="ListParagraph"/>
        <w:spacing w:line="360" w:lineRule="auto"/>
        <w:ind w:left="1440"/>
        <w:jc w:val="both"/>
        <w:rPr>
          <w:rFonts w:ascii="Times New Roman" w:hAnsi="Times New Roman" w:cs="Times New Roman"/>
        </w:rPr>
      </w:pPr>
    </w:p>
    <w:p w14:paraId="2AE4921C" w14:textId="36372018"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Create a view named ‘</w:t>
      </w:r>
      <w:r w:rsidRPr="006F5E89">
        <w:rPr>
          <w:rFonts w:ascii="Times New Roman" w:hAnsi="Times New Roman" w:cs="Times New Roman"/>
          <w:b/>
          <w:sz w:val="24"/>
          <w:szCs w:val="24"/>
        </w:rPr>
        <w:t>LoyalCustomerView</w:t>
      </w:r>
      <w:r w:rsidRPr="006F5E89">
        <w:rPr>
          <w:rFonts w:ascii="Times New Roman" w:hAnsi="Times New Roman" w:cs="Times New Roman"/>
          <w:sz w:val="24"/>
          <w:szCs w:val="24"/>
        </w:rPr>
        <w:t xml:space="preserve">’ to display CustomerName, Total Transaction (obtained by counting the customer id), Total Pax Purchased (obtained by calculating the sum of pax), and Total price (obtained by calculating the sum of pax </w:t>
      </w:r>
      <w:r w:rsidR="00B32086">
        <w:rPr>
          <w:rFonts w:ascii="Times New Roman" w:hAnsi="Times New Roman" w:cs="Times New Roman"/>
          <w:sz w:val="24"/>
          <w:szCs w:val="24"/>
        </w:rPr>
        <w:t>times</w:t>
      </w:r>
      <w:r w:rsidRPr="006F5E89">
        <w:rPr>
          <w:rFonts w:ascii="Times New Roman" w:hAnsi="Times New Roman" w:cs="Times New Roman"/>
          <w:sz w:val="24"/>
          <w:szCs w:val="24"/>
        </w:rPr>
        <w:t xml:space="preserve"> menuPrice) for every female customer that that has made a transaction more than two times.</w:t>
      </w:r>
    </w:p>
    <w:p w14:paraId="1DC60DC5" w14:textId="77777777" w:rsidR="006F5E89" w:rsidRPr="006F5E89" w:rsidRDefault="006F5E89" w:rsidP="006F5E89">
      <w:pPr>
        <w:pStyle w:val="ListParagraph"/>
        <w:spacing w:line="360" w:lineRule="auto"/>
        <w:ind w:left="1440"/>
        <w:jc w:val="both"/>
        <w:rPr>
          <w:rFonts w:ascii="Times New Roman" w:hAnsi="Times New Roman" w:cs="Times New Roman"/>
          <w:sz w:val="24"/>
          <w:szCs w:val="24"/>
        </w:rPr>
      </w:pPr>
    </w:p>
    <w:p w14:paraId="520B10FD" w14:textId="77777777" w:rsidR="006F5E89" w:rsidRPr="006F5E89" w:rsidRDefault="006F5E89" w:rsidP="006F5E89">
      <w:pPr>
        <w:pStyle w:val="ListParagraph"/>
        <w:numPr>
          <w:ilvl w:val="0"/>
          <w:numId w:val="13"/>
        </w:numPr>
        <w:spacing w:after="0" w:line="360" w:lineRule="auto"/>
        <w:ind w:left="1440"/>
        <w:jc w:val="both"/>
        <w:rPr>
          <w:rFonts w:ascii="Times New Roman" w:hAnsi="Times New Roman" w:cs="Times New Roman"/>
          <w:sz w:val="24"/>
          <w:szCs w:val="24"/>
        </w:rPr>
      </w:pPr>
      <w:r w:rsidRPr="006F5E89">
        <w:rPr>
          <w:rFonts w:ascii="Times New Roman" w:hAnsi="Times New Roman" w:cs="Times New Roman"/>
          <w:sz w:val="24"/>
          <w:szCs w:val="24"/>
        </w:rPr>
        <w:t>Create a view named ‘</w:t>
      </w:r>
      <w:r w:rsidRPr="006F5E89">
        <w:rPr>
          <w:rFonts w:ascii="Times New Roman" w:hAnsi="Times New Roman" w:cs="Times New Roman"/>
          <w:b/>
          <w:sz w:val="24"/>
          <w:szCs w:val="24"/>
        </w:rPr>
        <w:t>VendorRecapView</w:t>
      </w:r>
      <w:r w:rsidRPr="006F5E89">
        <w:rPr>
          <w:rFonts w:ascii="Times New Roman" w:hAnsi="Times New Roman" w:cs="Times New Roman"/>
          <w:sz w:val="24"/>
          <w:szCs w:val="24"/>
        </w:rPr>
        <w:t>’ to display VendorName, Purchases Made (obtained by counting the vendorID), and Ingredients Purchased (obtained by calculating the sum of quantity) for every vendor that has made a transaction more than once and ingredients with stock more than 150.</w:t>
      </w:r>
    </w:p>
    <w:p w14:paraId="0D978C42" w14:textId="77777777" w:rsidR="006F5E89" w:rsidRPr="007F7A30" w:rsidRDefault="006F5E89" w:rsidP="006F5E89">
      <w:pPr>
        <w:spacing w:line="360" w:lineRule="auto"/>
        <w:jc w:val="both"/>
        <w:rPr>
          <w:b/>
        </w:rPr>
      </w:pPr>
    </w:p>
    <w:p w14:paraId="09EC8B5C" w14:textId="77777777" w:rsidR="006F5E89" w:rsidRPr="007F7A30" w:rsidRDefault="006F5E89" w:rsidP="006F5E89">
      <w:pPr>
        <w:spacing w:line="360" w:lineRule="auto"/>
        <w:jc w:val="both"/>
      </w:pPr>
      <w:r w:rsidRPr="007F7A30">
        <w:rPr>
          <w:b/>
        </w:rPr>
        <w:t>File that must be collected</w:t>
      </w:r>
      <w:r w:rsidRPr="007F7A30">
        <w:t>:</w:t>
      </w:r>
    </w:p>
    <w:p w14:paraId="52AAF18F" w14:textId="0D513BAA"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Entity Relationship Diagram (.</w:t>
      </w:r>
      <w:r w:rsidR="0050412F">
        <w:rPr>
          <w:rFonts w:ascii="Times New Roman" w:hAnsi="Times New Roman" w:cs="Times New Roman"/>
          <w:sz w:val="24"/>
          <w:szCs w:val="24"/>
        </w:rPr>
        <w:t>vpp</w:t>
      </w:r>
      <w:r w:rsidRPr="006F5E89">
        <w:rPr>
          <w:rFonts w:ascii="Times New Roman" w:hAnsi="Times New Roman" w:cs="Times New Roman"/>
          <w:sz w:val="24"/>
          <w:szCs w:val="24"/>
        </w:rPr>
        <w:t>, .png)</w:t>
      </w:r>
    </w:p>
    <w:p w14:paraId="0301CA14"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create the database system. (.sql)</w:t>
      </w:r>
    </w:p>
    <w:p w14:paraId="76B20D8C"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insert data into tables. (.sql)</w:t>
      </w:r>
    </w:p>
    <w:p w14:paraId="27BE9B1D" w14:textId="77777777" w:rsidR="006F5E89" w:rsidRP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simulate the transactions processes. (.sql)</w:t>
      </w:r>
    </w:p>
    <w:p w14:paraId="56517DA0" w14:textId="09011738" w:rsidR="006F5E89" w:rsidRDefault="006F5E89" w:rsidP="006F5E89">
      <w:pPr>
        <w:pStyle w:val="ListParagraph"/>
        <w:numPr>
          <w:ilvl w:val="0"/>
          <w:numId w:val="19"/>
        </w:numPr>
        <w:spacing w:after="0" w:line="360" w:lineRule="auto"/>
        <w:jc w:val="both"/>
        <w:rPr>
          <w:rFonts w:ascii="Times New Roman" w:hAnsi="Times New Roman" w:cs="Times New Roman"/>
          <w:sz w:val="24"/>
          <w:szCs w:val="24"/>
        </w:rPr>
      </w:pPr>
      <w:r w:rsidRPr="006F5E89">
        <w:rPr>
          <w:rFonts w:ascii="Times New Roman" w:hAnsi="Times New Roman" w:cs="Times New Roman"/>
          <w:sz w:val="24"/>
          <w:szCs w:val="24"/>
        </w:rPr>
        <w:t>Query to answer the 10 cases. (.sql)</w:t>
      </w:r>
    </w:p>
    <w:p w14:paraId="16D13FD1" w14:textId="5445D4A1" w:rsidR="00BC6DE8" w:rsidRPr="00A32343" w:rsidRDefault="00BC6DE8" w:rsidP="00991819">
      <w:pPr>
        <w:spacing w:after="200" w:line="276" w:lineRule="auto"/>
      </w:pPr>
    </w:p>
    <w:sectPr w:rsidR="00BC6DE8" w:rsidRPr="00A32343" w:rsidSect="00DF2179">
      <w:headerReference w:type="default" r:id="rId8"/>
      <w:footerReference w:type="default" r:id="rId9"/>
      <w:headerReference w:type="first" r:id="rId10"/>
      <w:footerReference w:type="first" r:id="rId11"/>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09E69" w14:textId="77777777" w:rsidR="006A334A" w:rsidRDefault="006A334A" w:rsidP="00273E4A">
      <w:r>
        <w:separator/>
      </w:r>
    </w:p>
  </w:endnote>
  <w:endnote w:type="continuationSeparator" w:id="0">
    <w:p w14:paraId="1D329264" w14:textId="77777777" w:rsidR="006A334A" w:rsidRDefault="006A334A"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BA8F" w14:textId="77777777" w:rsidR="006A334A" w:rsidRDefault="006A334A" w:rsidP="00273E4A">
      <w:r>
        <w:separator/>
      </w:r>
    </w:p>
  </w:footnote>
  <w:footnote w:type="continuationSeparator" w:id="0">
    <w:p w14:paraId="70BAF674" w14:textId="77777777" w:rsidR="006A334A" w:rsidRDefault="006A334A"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46C3341" w:rsidR="005D0782" w:rsidRPr="006F5E89" w:rsidRDefault="006F5E89" w:rsidP="005D0782">
          <w:pPr>
            <w:pStyle w:val="Header"/>
            <w:tabs>
              <w:tab w:val="clear" w:pos="9360"/>
            </w:tabs>
            <w:rPr>
              <w:b/>
              <w:sz w:val="20"/>
              <w:lang w:val="id-ID"/>
            </w:rPr>
          </w:pPr>
          <w:r>
            <w:rPr>
              <w:b/>
              <w:sz w:val="20"/>
            </w:rPr>
            <w:t>140920</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2"/>
  </w:num>
  <w:num w:numId="4">
    <w:abstractNumId w:val="6"/>
  </w:num>
  <w:num w:numId="5">
    <w:abstractNumId w:val="15"/>
  </w:num>
  <w:num w:numId="6">
    <w:abstractNumId w:val="11"/>
  </w:num>
  <w:num w:numId="7">
    <w:abstractNumId w:val="16"/>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3"/>
  </w:num>
  <w:num w:numId="15">
    <w:abstractNumId w:val="14"/>
  </w:num>
  <w:num w:numId="16">
    <w:abstractNumId w:val="17"/>
  </w:num>
  <w:num w:numId="17">
    <w:abstractNumId w:val="8"/>
  </w:num>
  <w:num w:numId="18">
    <w:abstractNumId w:val="7"/>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104F"/>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56B3E"/>
    <w:rsid w:val="0036420F"/>
    <w:rsid w:val="0036669F"/>
    <w:rsid w:val="00366844"/>
    <w:rsid w:val="00371FE6"/>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36F48"/>
    <w:rsid w:val="00446550"/>
    <w:rsid w:val="00446D31"/>
    <w:rsid w:val="0045325D"/>
    <w:rsid w:val="004564E4"/>
    <w:rsid w:val="004633AF"/>
    <w:rsid w:val="0046440B"/>
    <w:rsid w:val="00470964"/>
    <w:rsid w:val="004716A8"/>
    <w:rsid w:val="00474FE1"/>
    <w:rsid w:val="00494E4C"/>
    <w:rsid w:val="004A6F1F"/>
    <w:rsid w:val="004B47B5"/>
    <w:rsid w:val="004B6AFE"/>
    <w:rsid w:val="004C0F0C"/>
    <w:rsid w:val="004D176C"/>
    <w:rsid w:val="004E7352"/>
    <w:rsid w:val="005023BB"/>
    <w:rsid w:val="0050412F"/>
    <w:rsid w:val="00520E03"/>
    <w:rsid w:val="00530BD1"/>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A334A"/>
    <w:rsid w:val="006D36BC"/>
    <w:rsid w:val="006F2D80"/>
    <w:rsid w:val="006F4D80"/>
    <w:rsid w:val="006F5E89"/>
    <w:rsid w:val="00701ECA"/>
    <w:rsid w:val="00720962"/>
    <w:rsid w:val="0072245D"/>
    <w:rsid w:val="00737595"/>
    <w:rsid w:val="00787247"/>
    <w:rsid w:val="007955AD"/>
    <w:rsid w:val="007B38D8"/>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1F1D"/>
    <w:rsid w:val="0097243E"/>
    <w:rsid w:val="00973849"/>
    <w:rsid w:val="009832E4"/>
    <w:rsid w:val="00991819"/>
    <w:rsid w:val="009A2464"/>
    <w:rsid w:val="009A3737"/>
    <w:rsid w:val="009C7801"/>
    <w:rsid w:val="009E29D9"/>
    <w:rsid w:val="00A121EE"/>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32086"/>
    <w:rsid w:val="00B440FB"/>
    <w:rsid w:val="00B4674F"/>
    <w:rsid w:val="00B47487"/>
    <w:rsid w:val="00B517FB"/>
    <w:rsid w:val="00B67595"/>
    <w:rsid w:val="00B7140C"/>
    <w:rsid w:val="00B81979"/>
    <w:rsid w:val="00B948DA"/>
    <w:rsid w:val="00B9609E"/>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4874"/>
    <w:rsid w:val="00D3685C"/>
    <w:rsid w:val="00D37E0D"/>
    <w:rsid w:val="00D47C75"/>
    <w:rsid w:val="00D60A6D"/>
    <w:rsid w:val="00D67DFC"/>
    <w:rsid w:val="00D712E4"/>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4711B"/>
    <w:rsid w:val="00E502A7"/>
    <w:rsid w:val="00E642BF"/>
    <w:rsid w:val="00E660C4"/>
    <w:rsid w:val="00E83F0C"/>
    <w:rsid w:val="00EB5190"/>
    <w:rsid w:val="00EB7CD4"/>
    <w:rsid w:val="00ED5890"/>
    <w:rsid w:val="00ED7061"/>
    <w:rsid w:val="00EF17AC"/>
    <w:rsid w:val="00F03BFE"/>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F03BFE"/>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5DEE5-FE1A-4561-A9AB-D3742E9A3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22</TotalTime>
  <Pages>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MOBERT WALTON PHEN</cp:lastModifiedBy>
  <cp:revision>28</cp:revision>
  <dcterms:created xsi:type="dcterms:W3CDTF">2017-10-20T05:51:00Z</dcterms:created>
  <dcterms:modified xsi:type="dcterms:W3CDTF">2021-10-28T17:36:00Z</dcterms:modified>
</cp:coreProperties>
</file>